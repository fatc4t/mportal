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2D9" w:rsidRPr="00CD6541" w:rsidRDefault="005A3224" w:rsidP="001E32D9">
      <w:pPr>
        <w:jc w:val="center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支　払　依　頼　書</w:t>
      </w:r>
    </w:p>
    <w:p w:rsidR="00E8508A" w:rsidRDefault="00E8508A" w:rsidP="002A00FE">
      <w:pPr>
        <w:ind w:left="210"/>
      </w:pPr>
    </w:p>
    <w:p w:rsidR="001E32D9" w:rsidRPr="002A00FE" w:rsidRDefault="001E32D9" w:rsidP="002A00FE">
      <w:pPr>
        <w:ind w:left="210"/>
      </w:pPr>
      <w:r w:rsidRPr="002A00FE">
        <w:rPr>
          <w:rFonts w:hint="eastAsia"/>
        </w:rPr>
        <w:t>。</w:t>
      </w:r>
    </w:p>
    <w:tbl>
      <w:tblPr>
        <w:tblW w:w="93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7"/>
        <w:gridCol w:w="2370"/>
        <w:gridCol w:w="1080"/>
        <w:gridCol w:w="104"/>
        <w:gridCol w:w="1418"/>
        <w:gridCol w:w="3128"/>
      </w:tblGrid>
      <w:tr w:rsidR="006A6549" w:rsidRPr="002A00FE" w:rsidTr="00AC4476">
        <w:trPr>
          <w:trHeight w:val="849"/>
          <w:jc w:val="center"/>
        </w:trPr>
        <w:tc>
          <w:tcPr>
            <w:tcW w:w="1277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A6549" w:rsidRPr="002A00FE" w:rsidRDefault="006A6549" w:rsidP="00AC4476">
            <w:pPr>
              <w:jc w:val="distribute"/>
            </w:pPr>
            <w:r>
              <w:rPr>
                <w:rFonts w:hint="eastAsia"/>
              </w:rPr>
              <w:t>起案日</w:t>
            </w:r>
          </w:p>
        </w:tc>
        <w:tc>
          <w:tcPr>
            <w:tcW w:w="237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549" w:rsidRPr="002A00FE" w:rsidRDefault="007777EC" w:rsidP="00006A63">
            <w:r>
              <w:rPr>
                <w:rFonts w:hint="eastAsia"/>
              </w:rPr>
              <w:t>２０１</w:t>
            </w:r>
            <w:r w:rsidR="00006A63">
              <w:rPr>
                <w:rFonts w:hint="eastAsia"/>
              </w:rPr>
              <w:t>７</w:t>
            </w:r>
            <w:r>
              <w:rPr>
                <w:rFonts w:hint="eastAsia"/>
              </w:rPr>
              <w:t>年</w:t>
            </w:r>
            <w:r w:rsidR="00006A63">
              <w:rPr>
                <w:rFonts w:hint="eastAsia"/>
              </w:rPr>
              <w:t>８</w:t>
            </w:r>
            <w:r>
              <w:rPr>
                <w:rFonts w:hint="eastAsia"/>
              </w:rPr>
              <w:t>月</w:t>
            </w:r>
            <w:r w:rsidR="00D87DF1">
              <w:rPr>
                <w:rFonts w:hint="eastAsia"/>
              </w:rPr>
              <w:t>２</w:t>
            </w:r>
            <w:r w:rsidR="00006A63">
              <w:rPr>
                <w:rFonts w:hint="eastAsia"/>
              </w:rPr>
              <w:t>２</w:t>
            </w:r>
            <w:r>
              <w:rPr>
                <w:rFonts w:hint="eastAsia"/>
              </w:rPr>
              <w:t>日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549" w:rsidRPr="002A00FE" w:rsidRDefault="006A6549" w:rsidP="00AC4476">
            <w:pPr>
              <w:jc w:val="distribute"/>
            </w:pPr>
            <w:r w:rsidRPr="002A00FE">
              <w:rPr>
                <w:rFonts w:hint="eastAsia"/>
              </w:rPr>
              <w:t>申請者</w:t>
            </w:r>
          </w:p>
        </w:tc>
        <w:tc>
          <w:tcPr>
            <w:tcW w:w="4650" w:type="dxa"/>
            <w:gridSpan w:val="3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6549" w:rsidRPr="002A00FE" w:rsidRDefault="007777EC" w:rsidP="00CD6541">
            <w:r>
              <w:rPr>
                <w:rFonts w:hint="eastAsia"/>
              </w:rPr>
              <w:t>多田　典正（大阪支社）</w:t>
            </w:r>
          </w:p>
        </w:tc>
      </w:tr>
      <w:tr w:rsidR="00CD6541" w:rsidRPr="002A00FE" w:rsidTr="00AC4476">
        <w:trPr>
          <w:trHeight w:val="1122"/>
          <w:jc w:val="center"/>
        </w:trPr>
        <w:tc>
          <w:tcPr>
            <w:tcW w:w="1277" w:type="dxa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6541" w:rsidRPr="002A00FE" w:rsidRDefault="0061708C" w:rsidP="00AC4476">
            <w:pPr>
              <w:jc w:val="distribute"/>
            </w:pPr>
            <w:r>
              <w:rPr>
                <w:rFonts w:hint="eastAsia"/>
              </w:rPr>
              <w:t>案件</w:t>
            </w:r>
          </w:p>
        </w:tc>
        <w:tc>
          <w:tcPr>
            <w:tcW w:w="810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6541" w:rsidRPr="00AC4476" w:rsidRDefault="00D87DF1" w:rsidP="00CD65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社内使用分キーエンスＨＴバッテリー購入</w:t>
            </w:r>
          </w:p>
        </w:tc>
      </w:tr>
      <w:tr w:rsidR="00CD6541" w:rsidRPr="002A00FE" w:rsidTr="00AC4476">
        <w:trPr>
          <w:trHeight w:val="6377"/>
          <w:jc w:val="center"/>
        </w:trPr>
        <w:tc>
          <w:tcPr>
            <w:tcW w:w="1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CD6541" w:rsidRDefault="0061708C" w:rsidP="00AC4476">
            <w:pPr>
              <w:jc w:val="distribute"/>
            </w:pPr>
            <w:r>
              <w:rPr>
                <w:rFonts w:hint="eastAsia"/>
              </w:rPr>
              <w:t>案件内容</w:t>
            </w:r>
          </w:p>
        </w:tc>
        <w:tc>
          <w:tcPr>
            <w:tcW w:w="810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D6541" w:rsidRPr="00D87DF1" w:rsidRDefault="00CD6541" w:rsidP="00CD6541">
            <w:pPr>
              <w:rPr>
                <w:sz w:val="24"/>
                <w:szCs w:val="24"/>
              </w:rPr>
            </w:pPr>
          </w:p>
          <w:p w:rsidR="007B344E" w:rsidRPr="00D87DF1" w:rsidRDefault="00D87DF1" w:rsidP="0074312B">
            <w:pPr>
              <w:rPr>
                <w:sz w:val="24"/>
                <w:szCs w:val="24"/>
              </w:rPr>
            </w:pPr>
            <w:r w:rsidRPr="00D87DF1">
              <w:rPr>
                <w:rFonts w:hint="eastAsia"/>
                <w:sz w:val="24"/>
                <w:szCs w:val="24"/>
              </w:rPr>
              <w:t>社内使用分のキーエンスＨＴのバッテリーが利用できなくなったので、</w:t>
            </w:r>
          </w:p>
          <w:p w:rsidR="00D87DF1" w:rsidRPr="00D87DF1" w:rsidRDefault="00D87DF1" w:rsidP="0074312B">
            <w:pPr>
              <w:rPr>
                <w:sz w:val="24"/>
                <w:szCs w:val="24"/>
              </w:rPr>
            </w:pPr>
            <w:r w:rsidRPr="00D87DF1">
              <w:rPr>
                <w:rFonts w:hint="eastAsia"/>
                <w:sz w:val="24"/>
                <w:szCs w:val="24"/>
              </w:rPr>
              <w:t>購入をお願いします。</w:t>
            </w:r>
          </w:p>
          <w:p w:rsidR="00D87DF1" w:rsidRPr="00D87DF1" w:rsidRDefault="00D87DF1" w:rsidP="0074312B">
            <w:pPr>
              <w:rPr>
                <w:sz w:val="24"/>
                <w:szCs w:val="24"/>
              </w:rPr>
            </w:pPr>
          </w:p>
          <w:p w:rsidR="00D87DF1" w:rsidRDefault="00D87DF1" w:rsidP="00D87D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●</w:t>
            </w:r>
            <w:r w:rsidRPr="00D87DF1">
              <w:rPr>
                <w:rFonts w:hint="eastAsia"/>
                <w:sz w:val="24"/>
                <w:szCs w:val="24"/>
              </w:rPr>
              <w:t>ｷｰｴﾝｽBT-B10充電池（</w:t>
            </w:r>
            <w:r w:rsidRPr="00D87DF1">
              <w:rPr>
                <w:sz w:val="24"/>
                <w:szCs w:val="24"/>
              </w:rPr>
              <w:t>41002-112</w:t>
            </w:r>
            <w:r w:rsidRPr="00D87DF1">
              <w:rPr>
                <w:rFonts w:hint="eastAsia"/>
                <w:sz w:val="24"/>
                <w:szCs w:val="24"/>
              </w:rPr>
              <w:t>）</w:t>
            </w:r>
            <w:r>
              <w:rPr>
                <w:rFonts w:hint="eastAsia"/>
                <w:sz w:val="24"/>
                <w:szCs w:val="24"/>
              </w:rPr>
              <w:t xml:space="preserve">　１個</w:t>
            </w:r>
          </w:p>
          <w:p w:rsidR="00503240" w:rsidRDefault="00503240" w:rsidP="00D87DF1">
            <w:pPr>
              <w:rPr>
                <w:sz w:val="24"/>
                <w:szCs w:val="24"/>
              </w:rPr>
            </w:pPr>
          </w:p>
          <w:p w:rsidR="00503240" w:rsidRDefault="00006A63" w:rsidP="00D87DF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できれば</w:t>
            </w:r>
            <w:r w:rsidR="00503240">
              <w:rPr>
                <w:rFonts w:hint="eastAsia"/>
                <w:sz w:val="24"/>
                <w:szCs w:val="24"/>
              </w:rPr>
              <w:t>早めにお願いします。</w:t>
            </w:r>
          </w:p>
          <w:p w:rsidR="00006A63" w:rsidRDefault="00006A63" w:rsidP="00D87DF1">
            <w:pPr>
              <w:rPr>
                <w:sz w:val="24"/>
                <w:szCs w:val="24"/>
              </w:rPr>
            </w:pPr>
          </w:p>
          <w:p w:rsidR="00006A63" w:rsidRDefault="00006A63" w:rsidP="00D87DF1">
            <w:pPr>
              <w:rPr>
                <w:sz w:val="24"/>
                <w:szCs w:val="24"/>
              </w:rPr>
            </w:pPr>
          </w:p>
          <w:p w:rsidR="00006A63" w:rsidRDefault="00006A63" w:rsidP="00D87DF1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納期別途連絡お願いします。</w:t>
            </w:r>
          </w:p>
          <w:p w:rsidR="00D87DF1" w:rsidRPr="002A00FE" w:rsidRDefault="00D87DF1" w:rsidP="00D87DF1"/>
        </w:tc>
        <w:bookmarkStart w:id="0" w:name="_GoBack"/>
        <w:bookmarkEnd w:id="0"/>
      </w:tr>
      <w:tr w:rsidR="0061708C" w:rsidRPr="002A00FE" w:rsidTr="00AC4476">
        <w:trPr>
          <w:trHeight w:val="660"/>
          <w:jc w:val="center"/>
        </w:trPr>
        <w:tc>
          <w:tcPr>
            <w:tcW w:w="127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708C" w:rsidRDefault="0061708C" w:rsidP="00AC4476">
            <w:pPr>
              <w:jc w:val="distribute"/>
            </w:pPr>
            <w:r>
              <w:rPr>
                <w:rFonts w:hint="eastAsia"/>
              </w:rPr>
              <w:t>購入先</w:t>
            </w:r>
          </w:p>
        </w:tc>
        <w:tc>
          <w:tcPr>
            <w:tcW w:w="8100" w:type="dxa"/>
            <w:gridSpan w:val="5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61708C" w:rsidRDefault="0061708C" w:rsidP="0061708C">
            <w:r w:rsidRPr="002A00FE">
              <w:rPr>
                <w:rFonts w:hint="eastAsia"/>
              </w:rPr>
              <w:t>見積</w:t>
            </w:r>
            <w:r>
              <w:rPr>
                <w:rFonts w:hint="eastAsia"/>
              </w:rPr>
              <w:t>（</w:t>
            </w:r>
            <w:r w:rsidRPr="002A00FE">
              <w:rPr>
                <w:rFonts w:hint="eastAsia"/>
              </w:rPr>
              <w:t>有・無</w:t>
            </w:r>
            <w:r>
              <w:rPr>
                <w:rFonts w:hint="eastAsia"/>
              </w:rPr>
              <w:t>）</w:t>
            </w:r>
          </w:p>
          <w:p w:rsidR="0061708C" w:rsidRPr="002A00FE" w:rsidRDefault="00D87DF1" w:rsidP="00CD6541">
            <w:r>
              <w:rPr>
                <w:rFonts w:hint="eastAsia"/>
              </w:rPr>
              <w:t>キーエンス</w:t>
            </w:r>
          </w:p>
        </w:tc>
      </w:tr>
      <w:tr w:rsidR="0061708C" w:rsidRPr="002A00FE" w:rsidTr="00AC4476">
        <w:trPr>
          <w:trHeight w:val="480"/>
          <w:jc w:val="center"/>
        </w:trPr>
        <w:tc>
          <w:tcPr>
            <w:tcW w:w="1277" w:type="dxa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1708C" w:rsidRDefault="0061708C" w:rsidP="00AC4476">
            <w:pPr>
              <w:jc w:val="distribute"/>
            </w:pPr>
            <w:r>
              <w:rPr>
                <w:rFonts w:hint="eastAsia"/>
              </w:rPr>
              <w:t>購入金額</w:t>
            </w:r>
          </w:p>
        </w:tc>
        <w:tc>
          <w:tcPr>
            <w:tcW w:w="3554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08C" w:rsidRPr="002A00FE" w:rsidRDefault="00D87DF1" w:rsidP="00D87DF1">
            <w:pPr>
              <w:jc w:val="center"/>
            </w:pPr>
            <w:r>
              <w:rPr>
                <w:rFonts w:hint="eastAsia"/>
              </w:rPr>
              <w:t>５</w:t>
            </w:r>
            <w:r w:rsidR="007B344E">
              <w:rPr>
                <w:rFonts w:hint="eastAsia"/>
              </w:rPr>
              <w:t>，</w:t>
            </w:r>
            <w:r>
              <w:rPr>
                <w:rFonts w:hint="eastAsia"/>
              </w:rPr>
              <w:t>５０</w:t>
            </w:r>
            <w:r w:rsidR="007B344E">
              <w:rPr>
                <w:rFonts w:hint="eastAsia"/>
              </w:rPr>
              <w:t>０円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708C" w:rsidRPr="002A00FE" w:rsidRDefault="0061708C" w:rsidP="00AC4476">
            <w:pPr>
              <w:jc w:val="distribute"/>
            </w:pPr>
            <w:r>
              <w:rPr>
                <w:rFonts w:hint="eastAsia"/>
              </w:rPr>
              <w:t>数量</w:t>
            </w:r>
          </w:p>
        </w:tc>
        <w:tc>
          <w:tcPr>
            <w:tcW w:w="3128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1708C" w:rsidRPr="002A00FE" w:rsidRDefault="007B344E" w:rsidP="00AC4476">
            <w:pPr>
              <w:jc w:val="center"/>
            </w:pPr>
            <w:r>
              <w:rPr>
                <w:rFonts w:hint="eastAsia"/>
              </w:rPr>
              <w:t>１</w:t>
            </w:r>
          </w:p>
        </w:tc>
      </w:tr>
      <w:tr w:rsidR="006A6549" w:rsidRPr="002A00FE" w:rsidTr="00AC4476">
        <w:trPr>
          <w:trHeight w:val="480"/>
          <w:jc w:val="center"/>
        </w:trPr>
        <w:tc>
          <w:tcPr>
            <w:tcW w:w="127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6A6549" w:rsidRDefault="006A6549" w:rsidP="00AC4476">
            <w:pPr>
              <w:jc w:val="distribute"/>
            </w:pPr>
            <w:r>
              <w:rPr>
                <w:rFonts w:hint="eastAsia"/>
              </w:rPr>
              <w:t>支払方法</w:t>
            </w:r>
          </w:p>
        </w:tc>
        <w:tc>
          <w:tcPr>
            <w:tcW w:w="3554" w:type="dxa"/>
            <w:gridSpan w:val="3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549" w:rsidRPr="002A00FE" w:rsidRDefault="006A6549" w:rsidP="0061708C"/>
        </w:tc>
        <w:tc>
          <w:tcPr>
            <w:tcW w:w="141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A6549" w:rsidRPr="002A00FE" w:rsidRDefault="006A6549" w:rsidP="00AC4476">
            <w:pPr>
              <w:jc w:val="distribute"/>
            </w:pPr>
            <w:r>
              <w:rPr>
                <w:rFonts w:hint="eastAsia"/>
              </w:rPr>
              <w:t>支払期日</w:t>
            </w:r>
          </w:p>
        </w:tc>
        <w:tc>
          <w:tcPr>
            <w:tcW w:w="3128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A6549" w:rsidRPr="002A00FE" w:rsidRDefault="006A6549" w:rsidP="0061708C"/>
        </w:tc>
      </w:tr>
      <w:tr w:rsidR="00CD6541" w:rsidRPr="002A00FE" w:rsidTr="00AC4476">
        <w:trPr>
          <w:trHeight w:val="480"/>
          <w:jc w:val="center"/>
        </w:trPr>
        <w:tc>
          <w:tcPr>
            <w:tcW w:w="127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6541" w:rsidRDefault="00CD6541" w:rsidP="00AC4476">
            <w:pPr>
              <w:jc w:val="distribute"/>
            </w:pPr>
          </w:p>
        </w:tc>
        <w:tc>
          <w:tcPr>
            <w:tcW w:w="3554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6541" w:rsidRPr="002A00FE" w:rsidRDefault="00CD6541" w:rsidP="00CD6541"/>
        </w:tc>
        <w:tc>
          <w:tcPr>
            <w:tcW w:w="141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6541" w:rsidRPr="002A00FE" w:rsidRDefault="006A6549" w:rsidP="00AC4476">
            <w:pPr>
              <w:jc w:val="distribute"/>
            </w:pPr>
            <w:r>
              <w:rPr>
                <w:rFonts w:hint="eastAsia"/>
              </w:rPr>
              <w:t>受付日</w:t>
            </w:r>
          </w:p>
        </w:tc>
        <w:tc>
          <w:tcPr>
            <w:tcW w:w="3128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CD6541" w:rsidRPr="002A00FE" w:rsidRDefault="00CD6541" w:rsidP="00CD6541"/>
        </w:tc>
      </w:tr>
      <w:tr w:rsidR="0061708C" w:rsidRPr="002A00FE" w:rsidTr="00AC4476">
        <w:trPr>
          <w:trHeight w:val="480"/>
          <w:jc w:val="center"/>
        </w:trPr>
        <w:tc>
          <w:tcPr>
            <w:tcW w:w="1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1708C" w:rsidRDefault="0061708C" w:rsidP="00AC4476">
            <w:pPr>
              <w:jc w:val="distribute"/>
            </w:pPr>
          </w:p>
        </w:tc>
        <w:tc>
          <w:tcPr>
            <w:tcW w:w="3554" w:type="dxa"/>
            <w:gridSpan w:val="3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61708C" w:rsidRPr="002A00FE" w:rsidRDefault="0061708C" w:rsidP="00CD6541"/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708C" w:rsidRDefault="00DC1B28" w:rsidP="00AC4476">
            <w:pPr>
              <w:jc w:val="distribute"/>
            </w:pPr>
            <w:r>
              <w:rPr>
                <w:rFonts w:hint="eastAsia"/>
              </w:rPr>
              <w:t>結果</w:t>
            </w:r>
            <w:r w:rsidR="006A6549">
              <w:rPr>
                <w:rFonts w:hint="eastAsia"/>
              </w:rPr>
              <w:t>連絡日</w:t>
            </w:r>
          </w:p>
        </w:tc>
        <w:tc>
          <w:tcPr>
            <w:tcW w:w="312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61708C" w:rsidRPr="002A00FE" w:rsidRDefault="0061708C" w:rsidP="00CD6541"/>
        </w:tc>
      </w:tr>
    </w:tbl>
    <w:p w:rsidR="007E3553" w:rsidRDefault="007E3553" w:rsidP="007E3553">
      <w:pPr>
        <w:ind w:left="420" w:right="-103"/>
        <w:rPr>
          <w:sz w:val="20"/>
          <w:szCs w:val="20"/>
        </w:rPr>
      </w:pPr>
      <w:r>
        <w:rPr>
          <w:rFonts w:hint="eastAsia"/>
        </w:rPr>
        <w:t xml:space="preserve">　</w:t>
      </w:r>
      <w:r>
        <w:rPr>
          <w:rFonts w:hint="eastAsia"/>
          <w:sz w:val="20"/>
          <w:szCs w:val="20"/>
        </w:rPr>
        <w:t>【注意】</w:t>
      </w:r>
    </w:p>
    <w:p w:rsidR="001E32D9" w:rsidRDefault="005A3224" w:rsidP="007E3553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支払依頼</w:t>
      </w:r>
      <w:r w:rsidR="007E3553" w:rsidRPr="007E3553">
        <w:rPr>
          <w:rFonts w:hint="eastAsia"/>
          <w:sz w:val="20"/>
          <w:szCs w:val="20"/>
        </w:rPr>
        <w:t>に必要な資料は、必ず添付のこと</w:t>
      </w:r>
    </w:p>
    <w:p w:rsidR="007E3553" w:rsidRPr="007E3553" w:rsidRDefault="007777EC" w:rsidP="007E3553">
      <w:pPr>
        <w:numPr>
          <w:ilvl w:val="0"/>
          <w:numId w:val="1"/>
        </w:numPr>
        <w:rPr>
          <w:sz w:val="20"/>
          <w:szCs w:val="20"/>
        </w:rPr>
      </w:pP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BA62E2" wp14:editId="52705C48">
                <wp:simplePos x="0" y="0"/>
                <wp:positionH relativeFrom="column">
                  <wp:posOffset>3347720</wp:posOffset>
                </wp:positionH>
                <wp:positionV relativeFrom="paragraph">
                  <wp:posOffset>379095</wp:posOffset>
                </wp:positionV>
                <wp:extent cx="899795" cy="906145"/>
                <wp:effectExtent l="13970" t="7620" r="10160" b="10160"/>
                <wp:wrapNone/>
                <wp:docPr id="1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906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510BE4" id="Rectangle 48" o:spid="_x0000_s1026" style="position:absolute;left:0;text-align:left;margin-left:263.6pt;margin-top:29.85pt;width:70.85pt;height:7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">
                <v:textbox inset="5.85pt,.7pt,5.85pt,.7pt"/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910A60" wp14:editId="4647E502">
                <wp:simplePos x="0" y="0"/>
                <wp:positionH relativeFrom="column">
                  <wp:posOffset>5143500</wp:posOffset>
                </wp:positionH>
                <wp:positionV relativeFrom="paragraph">
                  <wp:posOffset>204470</wp:posOffset>
                </wp:positionV>
                <wp:extent cx="900430" cy="1075055"/>
                <wp:effectExtent l="9525" t="13970" r="13970" b="6350"/>
                <wp:wrapNone/>
                <wp:docPr id="9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0430" cy="1075055"/>
                          <a:chOff x="7914" y="11755"/>
                          <a:chExt cx="1418" cy="1693"/>
                        </a:xfrm>
                      </wpg:grpSpPr>
                      <wps:wsp>
                        <wps:cNvPr id="10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7915" y="11755"/>
                            <a:ext cx="1417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618" w:rsidRPr="002A0CA8" w:rsidRDefault="00E22618" w:rsidP="00C867C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承　認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7914" y="12031"/>
                            <a:ext cx="141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10A60" id="Group 52" o:spid="_x0000_s1026" style="position:absolute;left:0;text-align:left;margin-left:405pt;margin-top:16.1pt;width:70.9pt;height:84.65pt;z-index:251661312" coordorigin="7914,11755" coordsize="1418,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">
                <v:rect id="Rectangle 53" o:spid="_x0000_s1027" style="position:absolute;left:7915;top:11755;width:141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ljf8IA&#10;AADbAAAADwAAAGRycy9kb3ducmV2LnhtbESPQYvCQAyF7wv+hyEL3tbpiitSHUUFwYsr6rLn2Ilt&#10;sZMpnbHWf28OgreE9/Lel9mic5VqqQmlZwPfgwQUceZtybmBv9PmawIqRGSLlWcy8KAAi3nvY4ap&#10;9Xc+UHuMuZIQDikaKGKsU61DVpDDMPA1sWgX3ziMsja5tg3eJdxVepgkY+2wZGkosKZ1Qdn1eHMG&#10;JvthPqq8W/3//lzj7vxomQ/amP5nt5yCitTFt/l1vbWCL/Tyiwy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uWN/wgAAANsAAAAPAAAAAAAAAAAAAAAAAJgCAABkcnMvZG93&#10;bnJldi54bWxQSwUGAAAAAAQABAD1AAAAhwMAAAAA&#10;">
                  <v:textbox inset="5.85pt,.7pt,5.85pt,.7pt">
                    <w:txbxContent>
                      <w:p w:rsidR="00E22618" w:rsidRPr="002A0CA8" w:rsidRDefault="00E22618" w:rsidP="00C867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承　認</w:t>
                        </w:r>
                      </w:p>
                    </w:txbxContent>
                  </v:textbox>
                </v:rect>
                <v:rect id="Rectangle 54" o:spid="_x0000_s1028" style="position:absolute;left:7914;top:12031;width:141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XG5L8A&#10;AADbAAAADwAAAGRycy9kb3ducmV2LnhtbERPS4vCMBC+L/gfwgje1lRxF6nGooLgRcUHnsdmbEub&#10;SWlirf/eLAh7m4/vOfOkM5VoqXGFZQWjYQSCOLW64EzB5bz5noJwHlljZZkUvMhBsuh9zTHW9slH&#10;ak8+EyGEXYwKcu/rWEqX5mTQDW1NHLi7bQz6AJtM6gafIdxUchxFv9JgwaEhx5rWOaXl6WEUTA/j&#10;bFJZs7ruf0q/u71a5qNUatDvljMQnjr/L/64tzrMH8HfL+EAuXg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9cbkvwAAANsAAAAPAAAAAAAAAAAAAAAAAJgCAABkcnMvZG93bnJl&#10;di54bWxQSwUGAAAAAAQABAD1AAAAhAMAAAAA&#10;">
                  <v:textbox inset="5.85pt,.7pt,5.85pt,.7pt"/>
                </v:rect>
              </v:group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F29594A" wp14:editId="00534461">
                <wp:simplePos x="0" y="0"/>
                <wp:positionH relativeFrom="column">
                  <wp:posOffset>4248150</wp:posOffset>
                </wp:positionH>
                <wp:positionV relativeFrom="paragraph">
                  <wp:posOffset>204470</wp:posOffset>
                </wp:positionV>
                <wp:extent cx="900430" cy="1075055"/>
                <wp:effectExtent l="9525" t="13970" r="13970" b="6350"/>
                <wp:wrapNone/>
                <wp:docPr id="6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00430" cy="1075055"/>
                          <a:chOff x="7914" y="11755"/>
                          <a:chExt cx="1418" cy="1693"/>
                        </a:xfrm>
                      </wpg:grpSpPr>
                      <wps:wsp>
                        <wps:cNvPr id="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7915" y="11755"/>
                            <a:ext cx="1417" cy="2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22618" w:rsidRPr="002A0CA8" w:rsidRDefault="00E22618" w:rsidP="00C867C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7914" y="12031"/>
                            <a:ext cx="1417" cy="14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9594A" id="Group 49" o:spid="_x0000_s1029" style="position:absolute;left:0;text-align:left;margin-left:334.5pt;margin-top:16.1pt;width:70.9pt;height:84.65pt;z-index:251660288" coordorigin="7914,11755" coordsize="1418,1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">
                <v:rect id="Rectangle 50" o:spid="_x0000_s1030" style="position:absolute;left:7915;top:11755;width:1417;height:2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Xl1cEA&#10;AADaAAAADwAAAGRycy9kb3ducmV2LnhtbESPT4vCMBTE7wt+h/CEva2p4q5STUUFYS/r4h88P5tn&#10;W9q8lCbW+u2NIHgcZuY3zHzRmUq01LjCsoLhIAJBnFpdcKbgeNh8TUE4j6yxskwK7uRgkfQ+5hhr&#10;e+MdtXufiQBhF6OC3Ps6ltKlORl0A1sTB+9iG4M+yCaTusFbgJtKjqLoRxosOCzkWNM6p7TcX42C&#10;6f8oG1fWrE7b79L/ne8t804q9dnvljMQnjr/Dr/av1rBB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15dXBAAAA2gAAAA8AAAAAAAAAAAAAAAAAmAIAAGRycy9kb3du&#10;cmV2LnhtbFBLBQYAAAAABAAEAPUAAACGAwAAAAA=&#10;">
                  <v:textbox inset="5.85pt,.7pt,5.85pt,.7pt">
                    <w:txbxContent>
                      <w:p w:rsidR="00E22618" w:rsidRPr="002A0CA8" w:rsidRDefault="00E22618" w:rsidP="00C867C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rect id="Rectangle 51" o:spid="_x0000_s1031" style="position:absolute;left:7914;top:12031;width:1417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pxp8AA&#10;AADaAAAADwAAAGRycy9kb3ducmV2LnhtbESPQYvCMBSE7wv+h/CEva2poiLVWFQQvOyK3cXzs3m2&#10;pc1LaWKt/34jCB6HmW+GWSW9qUVHrSstKxiPIhDEmdUl5wr+fvdfCxDOI2usLZOCBzlI1oOPFcba&#10;3vlEXepzEUrYxaig8L6JpXRZQQbdyDbEwbva1qAPss2lbvEeyk0tJ1E0lwZLDgsFNrQrKKvSm1Gw&#10;OE7yaW3N9vwzq/z35dExn6RSn8N+swThqffv8Is+6MDB80q4AXL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pxp8AAAADaAAAADwAAAAAAAAAAAAAAAACYAgAAZHJzL2Rvd25y&#10;ZXYueG1sUEsFBgAAAAAEAAQA9QAAAIUDAAAAAA==&#10;">
                  <v:textbox inset="5.85pt,.7pt,5.85pt,.7pt"/>
                </v:rect>
              </v:group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72DE36" wp14:editId="72C36E18">
                <wp:simplePos x="0" y="0"/>
                <wp:positionH relativeFrom="column">
                  <wp:posOffset>3348355</wp:posOffset>
                </wp:positionH>
                <wp:positionV relativeFrom="paragraph">
                  <wp:posOffset>204470</wp:posOffset>
                </wp:positionV>
                <wp:extent cx="899795" cy="178435"/>
                <wp:effectExtent l="5080" t="13970" r="9525" b="7620"/>
                <wp:wrapNone/>
                <wp:docPr id="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618" w:rsidRPr="002A0CA8" w:rsidRDefault="00E22618" w:rsidP="00C86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72DE36" id="Rectangle 47" o:spid="_x0000_s1032" style="position:absolute;left:0;text-align:left;margin-left:263.65pt;margin-top:16.1pt;width:70.85pt;height:14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">
                <v:textbox inset="5.85pt,.7pt,5.85pt,.7pt">
                  <w:txbxContent>
                    <w:p w:rsidR="00E22618" w:rsidRPr="002A0CA8" w:rsidRDefault="00E22618" w:rsidP="00C86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638AEE" wp14:editId="5BD5B43C">
                <wp:simplePos x="0" y="0"/>
                <wp:positionH relativeFrom="column">
                  <wp:posOffset>2447925</wp:posOffset>
                </wp:positionH>
                <wp:positionV relativeFrom="paragraph">
                  <wp:posOffset>379730</wp:posOffset>
                </wp:positionV>
                <wp:extent cx="899795" cy="899795"/>
                <wp:effectExtent l="9525" t="8255" r="5080" b="6350"/>
                <wp:wrapNone/>
                <wp:docPr id="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66EEE5" id="Rectangle 46" o:spid="_x0000_s1026" style="position:absolute;left:0;text-align:left;margin-left:192.75pt;margin-top:29.9pt;width:70.85pt;height:70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">
                <v:textbox inset="5.85pt,.7pt,5.85pt,.7pt"/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705197" wp14:editId="5FF6E7FE">
                <wp:simplePos x="0" y="0"/>
                <wp:positionH relativeFrom="column">
                  <wp:posOffset>2448560</wp:posOffset>
                </wp:positionH>
                <wp:positionV relativeFrom="paragraph">
                  <wp:posOffset>204470</wp:posOffset>
                </wp:positionV>
                <wp:extent cx="899795" cy="178435"/>
                <wp:effectExtent l="10160" t="13970" r="13970" b="7620"/>
                <wp:wrapNone/>
                <wp:docPr id="3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618" w:rsidRDefault="00E22618" w:rsidP="00C86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責任者</w:t>
                            </w:r>
                          </w:p>
                          <w:p w:rsidR="00E22618" w:rsidRDefault="00E22618" w:rsidP="00C867CF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05197" id="Rectangle 45" o:spid="_x0000_s1033" style="position:absolute;left:0;text-align:left;margin-left:192.8pt;margin-top:16.1pt;width:70.85pt;height:14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">
                <v:textbox inset="5.85pt,.7pt,5.85pt,.7pt">
                  <w:txbxContent>
                    <w:p w:rsidR="00E22618" w:rsidRDefault="00E22618" w:rsidP="00C86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責任者</w:t>
                      </w:r>
                    </w:p>
                    <w:p w:rsidR="00E22618" w:rsidRDefault="00E22618" w:rsidP="00C867CF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ACF1147" wp14:editId="04D6C0E4">
                <wp:simplePos x="0" y="0"/>
                <wp:positionH relativeFrom="column">
                  <wp:posOffset>1543050</wp:posOffset>
                </wp:positionH>
                <wp:positionV relativeFrom="paragraph">
                  <wp:posOffset>379730</wp:posOffset>
                </wp:positionV>
                <wp:extent cx="899795" cy="899795"/>
                <wp:effectExtent l="0" t="0" r="14605" b="14605"/>
                <wp:wrapNone/>
                <wp:docPr id="2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899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312B" w:rsidRDefault="00006A63" w:rsidP="007431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38105D" wp14:editId="191E4132">
                                  <wp:extent cx="742315" cy="728980"/>
                                  <wp:effectExtent l="0" t="0" r="635" b="0"/>
                                  <wp:docPr id="15" name="図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42315" cy="7289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87DF1" w:rsidRDefault="00D87DF1" w:rsidP="007431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CF1147" id="Rectangle 44" o:spid="_x0000_s1034" style="position:absolute;left:0;text-align:left;margin-left:121.5pt;margin-top:29.9pt;width:70.85pt;height:70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">
                <v:textbox inset="5.85pt,.7pt,5.85pt,.7pt">
                  <w:txbxContent>
                    <w:p w:rsidR="0074312B" w:rsidRDefault="00006A63" w:rsidP="007431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438105D" wp14:editId="191E4132">
                            <wp:extent cx="742315" cy="728980"/>
                            <wp:effectExtent l="0" t="0" r="635" b="0"/>
                            <wp:docPr id="15" name="図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42315" cy="7289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87DF1" w:rsidRDefault="00D87DF1" w:rsidP="007431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7EA12E2" wp14:editId="69E3727E">
                <wp:simplePos x="0" y="0"/>
                <wp:positionH relativeFrom="column">
                  <wp:posOffset>1543685</wp:posOffset>
                </wp:positionH>
                <wp:positionV relativeFrom="paragraph">
                  <wp:posOffset>203835</wp:posOffset>
                </wp:positionV>
                <wp:extent cx="899795" cy="178435"/>
                <wp:effectExtent l="10160" t="13335" r="13970" b="8255"/>
                <wp:wrapNone/>
                <wp:docPr id="1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9795" cy="178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618" w:rsidRDefault="00E22618" w:rsidP="00C867C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申請者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EA12E2" id="Rectangle 43" o:spid="_x0000_s1035" style="position:absolute;left:0;text-align:left;margin-left:121.55pt;margin-top:16.05pt;width:70.85pt;height:14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">
                <v:textbox inset="5.85pt,.7pt,5.85pt,.7pt">
                  <w:txbxContent>
                    <w:p w:rsidR="00E22618" w:rsidRDefault="00E22618" w:rsidP="00C867C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申請者</w:t>
                      </w:r>
                    </w:p>
                  </w:txbxContent>
                </v:textbox>
              </v:rect>
            </w:pict>
          </mc:Fallback>
        </mc:AlternateContent>
      </w:r>
      <w:r w:rsidR="005A3224">
        <w:rPr>
          <w:rFonts w:hint="eastAsia"/>
          <w:sz w:val="20"/>
          <w:szCs w:val="20"/>
        </w:rPr>
        <w:t>３万円</w:t>
      </w:r>
      <w:r w:rsidR="00602933">
        <w:rPr>
          <w:rFonts w:hint="eastAsia"/>
          <w:sz w:val="20"/>
          <w:szCs w:val="20"/>
        </w:rPr>
        <w:t>未満</w:t>
      </w:r>
      <w:r w:rsidR="005A3224">
        <w:rPr>
          <w:rFonts w:hint="eastAsia"/>
          <w:sz w:val="20"/>
          <w:szCs w:val="20"/>
        </w:rPr>
        <w:t>のものは支払依頼書にて申請。３万円以上のものは稟議書にて申請。</w:t>
      </w:r>
    </w:p>
    <w:sectPr w:rsidR="007E3553" w:rsidRPr="007E3553" w:rsidSect="00916CE9">
      <w:headerReference w:type="default" r:id="rId8"/>
      <w:footerReference w:type="default" r:id="rId9"/>
      <w:pgSz w:w="11907" w:h="16840" w:code="9"/>
      <w:pgMar w:top="1134" w:right="851" w:bottom="851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2DA" w:rsidRDefault="00B702DA">
      <w:r>
        <w:separator/>
      </w:r>
    </w:p>
  </w:endnote>
  <w:endnote w:type="continuationSeparator" w:id="0">
    <w:p w:rsidR="00B702DA" w:rsidRDefault="00B702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618" w:rsidRDefault="00E22618" w:rsidP="00CD6541">
    <w:pPr>
      <w:pStyle w:val="a5"/>
      <w:jc w:val="right"/>
    </w:pPr>
    <w:r>
      <w:rPr>
        <w:rFonts w:hint="eastAsia"/>
      </w:rPr>
      <w:t>株式会社ミリオネット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2DA" w:rsidRDefault="00B702DA">
      <w:r>
        <w:separator/>
      </w:r>
    </w:p>
  </w:footnote>
  <w:footnote w:type="continuationSeparator" w:id="0">
    <w:p w:rsidR="00B702DA" w:rsidRDefault="00B702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2618" w:rsidRDefault="00E22618">
    <w:pPr>
      <w:pStyle w:val="a4"/>
    </w:pPr>
    <w:r>
      <w:rPr>
        <w:rFonts w:hint="eastAsia"/>
      </w:rPr>
      <w:t>［申請書01-09-01］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17A5C"/>
    <w:multiLevelType w:val="hybridMultilevel"/>
    <w:tmpl w:val="F73ECD8A"/>
    <w:lvl w:ilvl="0" w:tplc="14508F3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9EC6EAA"/>
    <w:multiLevelType w:val="hybridMultilevel"/>
    <w:tmpl w:val="731469D2"/>
    <w:lvl w:ilvl="0" w:tplc="7A1054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5EF47DCA"/>
    <w:multiLevelType w:val="hybridMultilevel"/>
    <w:tmpl w:val="A2007A58"/>
    <w:lvl w:ilvl="0" w:tplc="7CD6AF9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680"/>
        </w:tabs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940"/>
        </w:tabs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4200"/>
        </w:tabs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620"/>
        </w:tabs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EC"/>
    <w:rsid w:val="00000BA7"/>
    <w:rsid w:val="00006A63"/>
    <w:rsid w:val="000517F0"/>
    <w:rsid w:val="000C4663"/>
    <w:rsid w:val="00187B93"/>
    <w:rsid w:val="001D075A"/>
    <w:rsid w:val="001E32D9"/>
    <w:rsid w:val="00291F8E"/>
    <w:rsid w:val="002A00FE"/>
    <w:rsid w:val="002A5321"/>
    <w:rsid w:val="002E6288"/>
    <w:rsid w:val="002F34AE"/>
    <w:rsid w:val="00425D2C"/>
    <w:rsid w:val="00451984"/>
    <w:rsid w:val="004930F0"/>
    <w:rsid w:val="004B6A51"/>
    <w:rsid w:val="004D0B3D"/>
    <w:rsid w:val="00503240"/>
    <w:rsid w:val="005A3224"/>
    <w:rsid w:val="00602933"/>
    <w:rsid w:val="00610726"/>
    <w:rsid w:val="0061708C"/>
    <w:rsid w:val="0065330D"/>
    <w:rsid w:val="006A6549"/>
    <w:rsid w:val="006C647A"/>
    <w:rsid w:val="00742F55"/>
    <w:rsid w:val="0074312B"/>
    <w:rsid w:val="007777EC"/>
    <w:rsid w:val="00792202"/>
    <w:rsid w:val="007B0DBD"/>
    <w:rsid w:val="007B344E"/>
    <w:rsid w:val="007D701E"/>
    <w:rsid w:val="007E3553"/>
    <w:rsid w:val="007E5761"/>
    <w:rsid w:val="00872665"/>
    <w:rsid w:val="008811F3"/>
    <w:rsid w:val="00916CE9"/>
    <w:rsid w:val="00941586"/>
    <w:rsid w:val="00967156"/>
    <w:rsid w:val="00977ED6"/>
    <w:rsid w:val="00985FE6"/>
    <w:rsid w:val="009B7D19"/>
    <w:rsid w:val="00A50223"/>
    <w:rsid w:val="00AC4476"/>
    <w:rsid w:val="00AE2F15"/>
    <w:rsid w:val="00B60B54"/>
    <w:rsid w:val="00B702DA"/>
    <w:rsid w:val="00BB7815"/>
    <w:rsid w:val="00C52016"/>
    <w:rsid w:val="00C867CF"/>
    <w:rsid w:val="00CC3BCB"/>
    <w:rsid w:val="00CD6541"/>
    <w:rsid w:val="00D41E6A"/>
    <w:rsid w:val="00D73745"/>
    <w:rsid w:val="00D87DF1"/>
    <w:rsid w:val="00DC1B28"/>
    <w:rsid w:val="00DE2D4C"/>
    <w:rsid w:val="00E22618"/>
    <w:rsid w:val="00E8508A"/>
    <w:rsid w:val="00F11AE5"/>
    <w:rsid w:val="00F620C9"/>
    <w:rsid w:val="00FD1233"/>
    <w:rsid w:val="00FE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9D7509D2-27BA-42FF-8088-CCEBACFB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00FE"/>
    <w:pPr>
      <w:widowControl w:val="0"/>
      <w:jc w:val="both"/>
    </w:pPr>
    <w:rPr>
      <w:rFonts w:ascii="ＭＳ ゴシック" w:eastAsia="ＭＳ ゴシック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2D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rsid w:val="00CD6541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rsid w:val="00CD6541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7431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74312B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9734;&#20107;&#21209;&#12539;&#31038;&#20869;&#31278;&#39006;\&#9733;&#9733;&#9733;&#30003;&#35531;&#26360;\23&#26399;\01-20&#25903;&#25173;&#20381;&#38972;&#26360;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01-20支払依頼書.dot</Template>
  <TotalTime>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申請書</vt:lpstr>
      <vt:lpstr>申請書</vt:lpstr>
    </vt:vector>
  </TitlesOfParts>
  <Company>株式会社　ミリオネット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申請書</dc:title>
  <dc:creator>TADA</dc:creator>
  <cp:lastModifiedBy>User</cp:lastModifiedBy>
  <cp:revision>2</cp:revision>
  <cp:lastPrinted>2015-01-15T05:50:00Z</cp:lastPrinted>
  <dcterms:created xsi:type="dcterms:W3CDTF">2017-08-22T00:27:00Z</dcterms:created>
  <dcterms:modified xsi:type="dcterms:W3CDTF">2017-08-22T00:27:00Z</dcterms:modified>
</cp:coreProperties>
</file>